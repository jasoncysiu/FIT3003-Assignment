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A38F" w14:textId="5DA36FF4" w:rsidR="00D5413C" w:rsidRPr="00002DCC" w:rsidRDefault="00D5413C">
      <w:pPr>
        <w:pStyle w:val="Photo"/>
        <w:rPr>
          <w:rFonts w:ascii="Tableau Book" w:hAnsi="Tableau Book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p w14:paraId="56141F7F" w14:textId="77777777" w:rsidR="00E77086" w:rsidRDefault="00002DCC" w:rsidP="00D5413C">
      <w:pPr>
        <w:pStyle w:val="Title"/>
        <w:rPr>
          <w:rFonts w:ascii="Tableau Book" w:hAnsi="Tableau Book"/>
          <w:b/>
          <w:bCs/>
        </w:rPr>
      </w:pPr>
      <w:r w:rsidRPr="00002DCC">
        <w:rPr>
          <w:rFonts w:ascii="Tableau Book" w:hAnsi="Tableau Book"/>
          <w:b/>
          <w:bCs/>
        </w:rPr>
        <w:t xml:space="preserve">FIT3003 </w:t>
      </w:r>
    </w:p>
    <w:p w14:paraId="11A3793F" w14:textId="1BC22CA5" w:rsidR="001638F6" w:rsidRPr="00002DCC" w:rsidRDefault="00002DCC" w:rsidP="00D5413C">
      <w:pPr>
        <w:pStyle w:val="Title"/>
        <w:rPr>
          <w:rFonts w:ascii="Tableau Book" w:hAnsi="Tableau Book"/>
          <w:b/>
          <w:bCs/>
        </w:rPr>
      </w:pPr>
      <w:r w:rsidRPr="00002DCC">
        <w:rPr>
          <w:rFonts w:ascii="Tableau Book" w:hAnsi="Tableau Book"/>
          <w:b/>
          <w:bCs/>
        </w:rPr>
        <w:t>Major Assignment</w:t>
      </w:r>
    </w:p>
    <w:p w14:paraId="476F26A0" w14:textId="69D3CC4D" w:rsidR="001638F6" w:rsidRDefault="00002DCC" w:rsidP="00D5413C">
      <w:pPr>
        <w:pStyle w:val="Subtitle"/>
        <w:rPr>
          <w:rFonts w:ascii="Tableau Book" w:hAnsi="Tableau Book"/>
        </w:rPr>
      </w:pPr>
      <w:r w:rsidRPr="00002DCC">
        <w:rPr>
          <w:rFonts w:ascii="Tableau Book" w:hAnsi="Tableau Book"/>
        </w:rPr>
        <w:t>Sem</w:t>
      </w:r>
      <w:r>
        <w:rPr>
          <w:rFonts w:ascii="Tableau Book" w:hAnsi="Tableau Book"/>
        </w:rPr>
        <w:t>ester</w:t>
      </w:r>
      <w:r w:rsidRPr="00002DCC">
        <w:rPr>
          <w:rFonts w:ascii="Tableau Book" w:hAnsi="Tableau Book"/>
        </w:rPr>
        <w:t xml:space="preserve"> 2 2022 (weight = 20%)</w:t>
      </w:r>
    </w:p>
    <w:p w14:paraId="0C7A12A3" w14:textId="77777777" w:rsidR="00002DCC" w:rsidRDefault="00002DCC" w:rsidP="00D5413C">
      <w:pPr>
        <w:pStyle w:val="Subtitle"/>
        <w:rPr>
          <w:rFonts w:ascii="Tableau Book" w:hAnsi="Tableau Book"/>
        </w:rPr>
      </w:pPr>
    </w:p>
    <w:p w14:paraId="528EE518" w14:textId="77777777" w:rsidR="00002DCC" w:rsidRDefault="00002DCC" w:rsidP="00D5413C">
      <w:pPr>
        <w:pStyle w:val="Subtitle"/>
        <w:rPr>
          <w:rFonts w:ascii="Tableau Book" w:hAnsi="Tableau Book"/>
        </w:rPr>
      </w:pPr>
    </w:p>
    <w:p w14:paraId="7D5192B1" w14:textId="4229A43F" w:rsidR="00002DCC" w:rsidRPr="00002DCC" w:rsidRDefault="00002DCC" w:rsidP="00D5413C">
      <w:pPr>
        <w:pStyle w:val="Subtitle"/>
        <w:rPr>
          <w:rFonts w:ascii="Tableau Book" w:hAnsi="Tableau Book"/>
        </w:rPr>
      </w:pPr>
      <w:r>
        <w:rPr>
          <w:rFonts w:ascii="Tableau Book" w:hAnsi="Tableau Book"/>
        </w:rPr>
        <w:t>Completed by</w:t>
      </w:r>
    </w:p>
    <w:p w14:paraId="5686B15E" w14:textId="13807437" w:rsidR="00002DCC" w:rsidRDefault="00002DCC" w:rsidP="003422FF">
      <w:pPr>
        <w:pStyle w:val="ContactInfo"/>
        <w:rPr>
          <w:rFonts w:ascii="Tableau Book" w:hAnsi="Tableau Book"/>
          <w:sz w:val="32"/>
          <w:szCs w:val="32"/>
        </w:rPr>
      </w:pPr>
      <w:r w:rsidRPr="00002DCC">
        <w:rPr>
          <w:rFonts w:ascii="Tableau Book" w:hAnsi="Tableau Book"/>
          <w:sz w:val="32"/>
          <w:szCs w:val="32"/>
        </w:rPr>
        <w:t xml:space="preserve">Jason Ching Yuen, </w:t>
      </w:r>
      <w:proofErr w:type="gramStart"/>
      <w:r w:rsidRPr="00002DCC">
        <w:rPr>
          <w:rFonts w:ascii="Tableau Book" w:hAnsi="Tableau Book"/>
          <w:sz w:val="32"/>
          <w:szCs w:val="32"/>
        </w:rPr>
        <w:t>S</w:t>
      </w:r>
      <w:r>
        <w:rPr>
          <w:rFonts w:ascii="Tableau Book" w:hAnsi="Tableau Book"/>
          <w:sz w:val="32"/>
          <w:szCs w:val="32"/>
        </w:rPr>
        <w:t>IU</w:t>
      </w:r>
      <w:r w:rsidR="00D5413C" w:rsidRPr="00002DCC">
        <w:rPr>
          <w:rFonts w:ascii="Tableau Book" w:hAnsi="Tableau Book"/>
          <w:sz w:val="32"/>
          <w:szCs w:val="32"/>
        </w:rPr>
        <w:t xml:space="preserve">  </w:t>
      </w:r>
      <w:r>
        <w:rPr>
          <w:rFonts w:ascii="Tableau Book" w:hAnsi="Tableau Book"/>
          <w:sz w:val="32"/>
          <w:szCs w:val="32"/>
        </w:rPr>
        <w:t>(</w:t>
      </w:r>
      <w:proofErr w:type="gramEnd"/>
      <w:r w:rsidRPr="00002DCC">
        <w:rPr>
          <w:rFonts w:ascii="Tableau Book" w:hAnsi="Tableau Book"/>
          <w:sz w:val="32"/>
          <w:szCs w:val="32"/>
        </w:rPr>
        <w:t>31084222</w:t>
      </w:r>
      <w:r>
        <w:rPr>
          <w:rFonts w:ascii="Tableau Book" w:hAnsi="Tableau Book"/>
          <w:sz w:val="32"/>
          <w:szCs w:val="32"/>
        </w:rPr>
        <w:t>)</w:t>
      </w:r>
    </w:p>
    <w:p w14:paraId="0E299F92" w14:textId="7AC81EC0" w:rsidR="003422FF" w:rsidRPr="00002DCC" w:rsidRDefault="00002DCC" w:rsidP="003422FF">
      <w:pPr>
        <w:pStyle w:val="ContactInfo"/>
        <w:rPr>
          <w:rFonts w:ascii="Tableau Book" w:hAnsi="Tableau Book"/>
          <w:sz w:val="32"/>
          <w:szCs w:val="32"/>
        </w:rPr>
      </w:pPr>
      <w:r>
        <w:rPr>
          <w:rFonts w:ascii="Tableau Book" w:hAnsi="Tableau Book"/>
          <w:sz w:val="32"/>
          <w:szCs w:val="32"/>
        </w:rPr>
        <w:t xml:space="preserve">Patty Pei Chi, </w:t>
      </w:r>
      <w:proofErr w:type="gramStart"/>
      <w:r>
        <w:rPr>
          <w:rFonts w:ascii="Tableau Book" w:hAnsi="Tableau Book"/>
          <w:sz w:val="32"/>
          <w:szCs w:val="32"/>
        </w:rPr>
        <w:t xml:space="preserve">HUNG </w:t>
      </w:r>
      <w:r w:rsidR="002F0204">
        <w:rPr>
          <w:rFonts w:ascii="Tableau Book" w:hAnsi="Tableau Book"/>
          <w:sz w:val="32"/>
          <w:szCs w:val="32"/>
        </w:rPr>
        <w:t xml:space="preserve"> (</w:t>
      </w:r>
      <w:proofErr w:type="gramEnd"/>
      <w:r w:rsidR="00554042">
        <w:rPr>
          <w:rFonts w:ascii="Tableau Book" w:hAnsi="Tableau Book"/>
          <w:sz w:val="32"/>
          <w:szCs w:val="32"/>
        </w:rPr>
        <w:t>29302951</w:t>
      </w:r>
      <w:r w:rsidR="002F0204">
        <w:rPr>
          <w:rFonts w:ascii="Tableau Book" w:hAnsi="Tableau Book"/>
          <w:sz w:val="32"/>
          <w:szCs w:val="32"/>
        </w:rPr>
        <w:t>)</w:t>
      </w:r>
    </w:p>
    <w:bookmarkEnd w:id="0"/>
    <w:bookmarkEnd w:id="1"/>
    <w:bookmarkEnd w:id="2"/>
    <w:bookmarkEnd w:id="3"/>
    <w:bookmarkEnd w:id="4"/>
    <w:p w14:paraId="4167532B" w14:textId="48D80593" w:rsidR="001638F6" w:rsidRPr="00002DCC" w:rsidRDefault="001638F6" w:rsidP="007021DE">
      <w:pPr>
        <w:rPr>
          <w:rFonts w:ascii="Tableau Book" w:hAnsi="Tableau Book"/>
        </w:rPr>
      </w:pPr>
    </w:p>
    <w:sectPr w:rsidR="001638F6" w:rsidRPr="00002DCC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AD63" w14:textId="77777777" w:rsidR="002F2A35" w:rsidRDefault="002F2A35">
      <w:pPr>
        <w:spacing w:before="0" w:after="0" w:line="240" w:lineRule="auto"/>
      </w:pPr>
      <w:r>
        <w:separator/>
      </w:r>
    </w:p>
  </w:endnote>
  <w:endnote w:type="continuationSeparator" w:id="0">
    <w:p w14:paraId="253F6C5F" w14:textId="77777777" w:rsidR="002F2A35" w:rsidRDefault="002F2A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bleau Book">
    <w:panose1 w:val="020B0404030502020204"/>
    <w:charset w:val="00"/>
    <w:family w:val="swiss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8837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787F" w14:textId="77777777" w:rsidR="002F2A35" w:rsidRDefault="002F2A35">
      <w:pPr>
        <w:spacing w:before="0" w:after="0" w:line="240" w:lineRule="auto"/>
      </w:pPr>
      <w:r>
        <w:separator/>
      </w:r>
    </w:p>
  </w:footnote>
  <w:footnote w:type="continuationSeparator" w:id="0">
    <w:p w14:paraId="3ED3324D" w14:textId="77777777" w:rsidR="002F2A35" w:rsidRDefault="002F2A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30309569">
    <w:abstractNumId w:val="9"/>
  </w:num>
  <w:num w:numId="2" w16cid:durableId="2082099629">
    <w:abstractNumId w:val="9"/>
  </w:num>
  <w:num w:numId="3" w16cid:durableId="565603052">
    <w:abstractNumId w:val="8"/>
  </w:num>
  <w:num w:numId="4" w16cid:durableId="389117716">
    <w:abstractNumId w:val="8"/>
  </w:num>
  <w:num w:numId="5" w16cid:durableId="2119711940">
    <w:abstractNumId w:val="9"/>
  </w:num>
  <w:num w:numId="6" w16cid:durableId="2069063226">
    <w:abstractNumId w:val="8"/>
  </w:num>
  <w:num w:numId="7" w16cid:durableId="450318884">
    <w:abstractNumId w:val="11"/>
  </w:num>
  <w:num w:numId="8" w16cid:durableId="1676956717">
    <w:abstractNumId w:val="10"/>
  </w:num>
  <w:num w:numId="9" w16cid:durableId="136650913">
    <w:abstractNumId w:val="13"/>
  </w:num>
  <w:num w:numId="10" w16cid:durableId="1116169427">
    <w:abstractNumId w:val="12"/>
  </w:num>
  <w:num w:numId="11" w16cid:durableId="1027292807">
    <w:abstractNumId w:val="15"/>
  </w:num>
  <w:num w:numId="12" w16cid:durableId="575362141">
    <w:abstractNumId w:val="14"/>
  </w:num>
  <w:num w:numId="13" w16cid:durableId="1212689031">
    <w:abstractNumId w:val="7"/>
  </w:num>
  <w:num w:numId="14" w16cid:durableId="697319972">
    <w:abstractNumId w:val="6"/>
  </w:num>
  <w:num w:numId="15" w16cid:durableId="1154486295">
    <w:abstractNumId w:val="5"/>
  </w:num>
  <w:num w:numId="16" w16cid:durableId="1656488937">
    <w:abstractNumId w:val="4"/>
  </w:num>
  <w:num w:numId="17" w16cid:durableId="1000424171">
    <w:abstractNumId w:val="3"/>
  </w:num>
  <w:num w:numId="18" w16cid:durableId="1024331188">
    <w:abstractNumId w:val="2"/>
  </w:num>
  <w:num w:numId="19" w16cid:durableId="820000564">
    <w:abstractNumId w:val="1"/>
  </w:num>
  <w:num w:numId="20" w16cid:durableId="71573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3MDQ3sjS1MLM0sjBV0lEKTi0uzszPAykwrAUAL/7hDywAAAA="/>
  </w:docVars>
  <w:rsids>
    <w:rsidRoot w:val="00002DCC"/>
    <w:rsid w:val="00002DCC"/>
    <w:rsid w:val="000748AA"/>
    <w:rsid w:val="001638F6"/>
    <w:rsid w:val="001A2000"/>
    <w:rsid w:val="002F0204"/>
    <w:rsid w:val="002F2A35"/>
    <w:rsid w:val="003209D6"/>
    <w:rsid w:val="00334A73"/>
    <w:rsid w:val="003422FF"/>
    <w:rsid w:val="004952C4"/>
    <w:rsid w:val="00554042"/>
    <w:rsid w:val="005A1C5A"/>
    <w:rsid w:val="00690EFD"/>
    <w:rsid w:val="007021DE"/>
    <w:rsid w:val="00732607"/>
    <w:rsid w:val="00844483"/>
    <w:rsid w:val="00934F1C"/>
    <w:rsid w:val="009D2231"/>
    <w:rsid w:val="00A122DB"/>
    <w:rsid w:val="00AC6755"/>
    <w:rsid w:val="00AD165F"/>
    <w:rsid w:val="00B47B7A"/>
    <w:rsid w:val="00B646B8"/>
    <w:rsid w:val="00C80BD4"/>
    <w:rsid w:val="00CF3A42"/>
    <w:rsid w:val="00D5413C"/>
    <w:rsid w:val="00DC07A3"/>
    <w:rsid w:val="00E11B8A"/>
    <w:rsid w:val="00E77086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F68AB9"/>
  <w15:chartTrackingRefBased/>
  <w15:docId w15:val="{5FE285F6-8998-4A4D-9C16-30C6C2B0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sa3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Siu</dc:creator>
  <cp:keywords/>
  <cp:lastModifiedBy>Jason Siu</cp:lastModifiedBy>
  <cp:revision>4</cp:revision>
  <dcterms:created xsi:type="dcterms:W3CDTF">2022-10-09T09:35:00Z</dcterms:created>
  <dcterms:modified xsi:type="dcterms:W3CDTF">2022-10-09T09:51:00Z</dcterms:modified>
  <cp:version/>
</cp:coreProperties>
</file>